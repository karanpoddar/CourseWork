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7F4" w:rsidRDefault="004548F9" w:rsidP="00C520CA">
      <w:pPr>
        <w:rPr>
          <w:noProof/>
          <w:lang w:val="en-IN" w:eastAsia="en-IN"/>
        </w:rPr>
      </w:pP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457200" simplePos="0" relativeHeight="251672064" behindDoc="1" locked="0" layoutInCell="0" allowOverlap="1" wp14:anchorId="17DC0144" wp14:editId="6E294273">
                <wp:simplePos x="0" y="0"/>
                <wp:positionH relativeFrom="page">
                  <wp:posOffset>2304415</wp:posOffset>
                </wp:positionH>
                <wp:positionV relativeFrom="page">
                  <wp:posOffset>5883275</wp:posOffset>
                </wp:positionV>
                <wp:extent cx="1318895" cy="2955925"/>
                <wp:effectExtent l="9525" t="91440" r="82550" b="889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8895" cy="2955925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Anshul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Jain (Y09UC027)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Mumal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Seth (Y09UC086)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Shreya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Mundra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(Y09UC150)</w:t>
                            </w:r>
                          </w:p>
                          <w:p w:rsidR="000336E2" w:rsidRPr="000336E2" w:rsidRDefault="000336E2" w:rsidP="000336E2">
                            <w:pPr>
                              <w:jc w:val="center"/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</w:pP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Karan </w:t>
                            </w:r>
                            <w:proofErr w:type="spellStart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>Poddar</w:t>
                            </w:r>
                            <w:proofErr w:type="spellEnd"/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32"/>
                              </w:rPr>
                              <w:t xml:space="preserve"> (Y09UC301</w:t>
                            </w:r>
                            <w:r w:rsidRPr="000336E2">
                              <w:rPr>
                                <w:rFonts w:ascii="Franklin Gothic Demi Cond" w:hAnsi="Franklin Gothic Demi Cond"/>
                                <w:iCs/>
                                <w:color w:val="000000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181.45pt;margin-top:463.25pt;width:103.85pt;height:232.75pt;rotation:90;z-index:-251644416;visibility:visible;mso-wrap-style:square;mso-width-percent:0;mso-height-percent:0;mso-wrap-distance-left:9pt;mso-wrap-distance-top:0;mso-wrap-distance-right:36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" o:allowincell="f" adj="2346" fillcolor="#4f81bd" strokecolor="#4f81bd" strokeweight="1pt">
                <v:shadow on="t" type="double" opacity=".5" color2="shadow add(102)" offset="3pt,-3pt" offset2="6pt,-6pt"/>
                <v:textbox style="mso-fit-shape-to-text:t" inset="18pt,18pt,,18pt">
                  <w:txbxContent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Anshul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Jain (Y09UC027)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Mumal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Seth (Y09UC086)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</w:pP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Shreya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Mundra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(Y09UC150)</w:t>
                      </w:r>
                    </w:p>
                    <w:p w:rsidR="000336E2" w:rsidRPr="000336E2" w:rsidRDefault="000336E2" w:rsidP="000336E2">
                      <w:pPr>
                        <w:jc w:val="center"/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</w:pP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Karan </w:t>
                      </w:r>
                      <w:proofErr w:type="spellStart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>Poddar</w:t>
                      </w:r>
                      <w:proofErr w:type="spellEnd"/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32"/>
                        </w:rPr>
                        <w:t xml:space="preserve"> (Y09UC301</w:t>
                      </w:r>
                      <w:r w:rsidRPr="000336E2">
                        <w:rPr>
                          <w:rFonts w:ascii="Franklin Gothic Demi Cond" w:hAnsi="Franklin Gothic Demi Cond"/>
                          <w:iCs/>
                          <w:color w:val="000000"/>
                          <w:sz w:val="28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E7312F" wp14:editId="2356B836">
                <wp:simplePos x="0" y="0"/>
                <wp:positionH relativeFrom="column">
                  <wp:posOffset>128270</wp:posOffset>
                </wp:positionH>
                <wp:positionV relativeFrom="paragraph">
                  <wp:posOffset>1325880</wp:posOffset>
                </wp:positionV>
                <wp:extent cx="5054600" cy="1409700"/>
                <wp:effectExtent l="4445" t="1905" r="0" b="0"/>
                <wp:wrapNone/>
                <wp:docPr id="5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0336E2" w:rsidRDefault="000336E2" w:rsidP="00C520CA">
                            <w:pPr>
                              <w:pStyle w:val="PROPOSALTITLE"/>
                              <w:rPr>
                                <w:sz w:val="56"/>
                              </w:rPr>
                            </w:pPr>
                            <w:r w:rsidRPr="000336E2">
                              <w:rPr>
                                <w:sz w:val="56"/>
                              </w:rPr>
                              <w:t>Course Registration Portal</w:t>
                            </w:r>
                          </w:p>
                          <w:p w:rsidR="00C520CA" w:rsidRPr="000336E2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9C7D0D"/>
                                <w:sz w:val="36"/>
                                <w:szCs w:val="28"/>
                              </w:rPr>
                            </w:pPr>
                          </w:p>
                          <w:p w:rsidR="00C520CA" w:rsidRPr="000336E2" w:rsidRDefault="00F57726" w:rsidP="00C520CA">
                            <w:pPr>
                              <w:pStyle w:val="APROPOSALTOCLIEN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Data Flow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0.1pt;margin-top:104.4pt;width:398pt;height:11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zFuAIAAMM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" filled="f" stroked="f">
                <v:textbox>
                  <w:txbxContent>
                    <w:p w:rsidR="00C520CA" w:rsidRPr="000336E2" w:rsidRDefault="000336E2" w:rsidP="00C520CA">
                      <w:pPr>
                        <w:pStyle w:val="PROPOSALTITLE"/>
                        <w:rPr>
                          <w:sz w:val="56"/>
                        </w:rPr>
                      </w:pPr>
                      <w:r w:rsidRPr="000336E2">
                        <w:rPr>
                          <w:sz w:val="56"/>
                        </w:rPr>
                        <w:t>Course Registration Portal</w:t>
                      </w:r>
                    </w:p>
                    <w:p w:rsidR="00C520CA" w:rsidRPr="000336E2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tLeast"/>
                        <w:jc w:val="center"/>
                        <w:textAlignment w:val="center"/>
                        <w:rPr>
                          <w:rFonts w:ascii="Helvetica" w:hAnsi="Helvetica"/>
                          <w:color w:val="9C7D0D"/>
                          <w:sz w:val="36"/>
                          <w:szCs w:val="28"/>
                        </w:rPr>
                      </w:pPr>
                    </w:p>
                    <w:p w:rsidR="00C520CA" w:rsidRPr="000336E2" w:rsidRDefault="00F57726" w:rsidP="00C520CA">
                      <w:pPr>
                        <w:pStyle w:val="APROPOSALTOCLIEN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Data Flow 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0E5A4D1" wp14:editId="14F0BE6B">
                <wp:simplePos x="0" y="0"/>
                <wp:positionH relativeFrom="column">
                  <wp:posOffset>2185670</wp:posOffset>
                </wp:positionH>
                <wp:positionV relativeFrom="paragraph">
                  <wp:posOffset>-591820</wp:posOffset>
                </wp:positionV>
                <wp:extent cx="3720465" cy="457200"/>
                <wp:effectExtent l="4445" t="0" r="0" b="1270"/>
                <wp:wrapNone/>
                <wp:docPr id="5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0CA" w:rsidRPr="00202C9B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  <w:rPr>
                                <w:rFonts w:ascii="Helvetica" w:hAnsi="Helvetic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C520CA" w:rsidRPr="00756C8D" w:rsidRDefault="000336E2" w:rsidP="00C520CA">
                            <w:pPr>
                              <w:pStyle w:val="MONTHDAYYEAR01"/>
                            </w:pPr>
                            <w:r>
                              <w:t>February 22, 2012</w:t>
                            </w:r>
                          </w:p>
                          <w:p w:rsidR="00C520CA" w:rsidRPr="00285E48" w:rsidRDefault="00C520CA" w:rsidP="00C520C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center"/>
                              <w:textAlignment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2.1pt;margin-top:-46.6pt;width:292.95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25Q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" filled="f" stroked="f">
                <v:textbox>
                  <w:txbxContent>
                    <w:p w:rsidR="00C520CA" w:rsidRPr="00202C9B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  <w:rPr>
                          <w:rFonts w:ascii="Helvetica" w:hAnsi="Helvetica"/>
                          <w:color w:val="000000"/>
                          <w:sz w:val="22"/>
                          <w:szCs w:val="22"/>
                        </w:rPr>
                      </w:pPr>
                    </w:p>
                    <w:p w:rsidR="00C520CA" w:rsidRPr="00756C8D" w:rsidRDefault="000336E2" w:rsidP="00C520CA">
                      <w:pPr>
                        <w:pStyle w:val="MONTHDAYYEAR01"/>
                      </w:pPr>
                      <w:r>
                        <w:t>February 22, 2012</w:t>
                      </w:r>
                    </w:p>
                    <w:p w:rsidR="00C520CA" w:rsidRPr="00285E48" w:rsidRDefault="00C520CA" w:rsidP="00C520C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jc w:val="center"/>
                        <w:textAlignment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en-IN" w:eastAsia="en-IN"/>
        </w:rPr>
        <w:drawing>
          <wp:anchor distT="0" distB="0" distL="114300" distR="114300" simplePos="0" relativeHeight="251666944" behindDoc="1" locked="0" layoutInCell="1" allowOverlap="1" wp14:anchorId="72C5D633" wp14:editId="2AB75FBC">
            <wp:simplePos x="0" y="0"/>
            <wp:positionH relativeFrom="column">
              <wp:posOffset>-1155065</wp:posOffset>
            </wp:positionH>
            <wp:positionV relativeFrom="paragraph">
              <wp:posOffset>-924560</wp:posOffset>
            </wp:positionV>
            <wp:extent cx="7772400" cy="10058400"/>
            <wp:effectExtent l="0" t="0" r="0" b="0"/>
            <wp:wrapNone/>
            <wp:docPr id="52" name="Picture 39" descr="RE_Modern_Cov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_Modern_Cove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0CA">
        <w:br w:type="page"/>
      </w:r>
    </w:p>
    <w:tbl>
      <w:tblPr>
        <w:tblStyle w:val="LightGrid-Accent5"/>
        <w:tblpPr w:leftFromText="180" w:rightFromText="180" w:horzAnchor="margin" w:tblpXSpec="center" w:tblpY="555"/>
        <w:tblW w:w="11250" w:type="dxa"/>
        <w:tblLook w:val="04A0" w:firstRow="1" w:lastRow="0" w:firstColumn="1" w:lastColumn="0" w:noHBand="0" w:noVBand="1"/>
      </w:tblPr>
      <w:tblGrid>
        <w:gridCol w:w="3528"/>
        <w:gridCol w:w="5652"/>
        <w:gridCol w:w="2070"/>
      </w:tblGrid>
      <w:tr w:rsidR="00D204FB" w:rsidRPr="002C492C" w:rsidTr="00D20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1F3900" w:rsidP="00D204FB">
            <w:pPr>
              <w:jc w:val="center"/>
            </w:pPr>
            <w:r>
              <w:rPr>
                <w:noProof/>
                <w:szCs w:val="20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6743DE5" wp14:editId="04773491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-793115</wp:posOffset>
                      </wp:positionV>
                      <wp:extent cx="5054600" cy="447675"/>
                      <wp:effectExtent l="0" t="0" r="0" b="9525"/>
                      <wp:wrapNone/>
                      <wp:docPr id="10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3900" w:rsidRPr="001F3900" w:rsidRDefault="001F3900" w:rsidP="001F3900">
                                  <w:pPr>
                                    <w:pStyle w:val="PROPOSALTITLE"/>
                                    <w:jc w:val="center"/>
                                    <w:rPr>
                                      <w:sz w:val="56"/>
                                    </w:rPr>
                                  </w:pPr>
                                  <w:r w:rsidRPr="001F3900">
                                    <w:rPr>
                                      <w:color w:val="000000" w:themeColor="text1"/>
                                    </w:rPr>
                                    <w:t>Data Flow Description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55.05pt;margin-top:-62.45pt;width:398pt;height:35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druAIAAMI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" filled="f" stroked="f">
                      <v:textbox>
                        <w:txbxContent>
                          <w:p w:rsidR="001F3900" w:rsidRPr="001F3900" w:rsidRDefault="001F3900" w:rsidP="001F3900">
                            <w:pPr>
                              <w:pStyle w:val="PROPOSALTITLE"/>
                              <w:jc w:val="center"/>
                              <w:rPr>
                                <w:sz w:val="56"/>
                              </w:rPr>
                            </w:pPr>
                            <w:r w:rsidRPr="001F3900">
                              <w:rPr>
                                <w:color w:val="000000" w:themeColor="text1"/>
                              </w:rPr>
                              <w:t>Data Flow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4FB">
              <w:rPr>
                <w:noProof/>
                <w:lang w:val="en-IN" w:eastAsia="en-IN"/>
              </w:rPr>
              <w:drawing>
                <wp:anchor distT="0" distB="0" distL="114300" distR="114300" simplePos="0" relativeHeight="251673088" behindDoc="1" locked="0" layoutInCell="1" allowOverlap="1" wp14:anchorId="31BBDA5E" wp14:editId="0EB504FE">
                  <wp:simplePos x="0" y="0"/>
                  <wp:positionH relativeFrom="column">
                    <wp:posOffset>-392430</wp:posOffset>
                  </wp:positionH>
                  <wp:positionV relativeFrom="paragraph">
                    <wp:posOffset>-1278890</wp:posOffset>
                  </wp:positionV>
                  <wp:extent cx="7791450" cy="1285875"/>
                  <wp:effectExtent l="0" t="0" r="0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6304" cy="128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2" w:type="dxa"/>
          </w:tcPr>
          <w:p w:rsidR="00D204FB" w:rsidRPr="002C492C" w:rsidRDefault="00D204FB" w:rsidP="00D20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492C">
              <w:t>DATA ITEM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492C">
              <w:t>REMARKS</w:t>
            </w: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DF3a(i): Payment Details</w:t>
            </w:r>
          </w:p>
        </w:tc>
        <w:tc>
          <w:tcPr>
            <w:tcW w:w="5652" w:type="dxa"/>
          </w:tcPr>
          <w:p w:rsidR="00D204FB" w:rsidRPr="00F07C87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07C87">
              <w:t>Physical Registration</w:t>
            </w:r>
            <w:r>
              <w:t xml:space="preserve"> Status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 Payment Received or Not</w:t>
            </w: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DF4a(i): ACK-DF3a(i)</w:t>
            </w:r>
          </w:p>
        </w:tc>
        <w:tc>
          <w:tcPr>
            <w:tcW w:w="5652" w:type="dxa"/>
          </w:tcPr>
          <w:p w:rsidR="00D204FB" w:rsidRDefault="00D204FB" w:rsidP="00D204F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List of Students who have physically registered OR</w:t>
            </w:r>
          </w:p>
          <w:p w:rsidR="00D204FB" w:rsidRPr="002C492C" w:rsidRDefault="00D204FB" w:rsidP="00D204F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Error Message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DF9a(i) &amp; b(i): Registration Status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F07C87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F07C87">
              <w:t>Physical Registration</w:t>
            </w:r>
            <w:r>
              <w:t xml:space="preserve"> Status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DF9a(ii) &amp; b(ii): Login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Username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r w:rsidRPr="002C492C">
              <w:t>Password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Physical Registration Status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DF1a(i)</w:t>
            </w:r>
            <w:r>
              <w:rPr>
                <w:b w:val="0"/>
              </w:rPr>
              <w:t>: Username</w:t>
            </w:r>
            <w:r w:rsidRPr="002C492C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Pr="002C492C">
              <w:rPr>
                <w:b w:val="0"/>
              </w:rPr>
              <w:t>Password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D204FB" w:rsidRPr="002C492C" w:rsidRDefault="00D204FB" w:rsidP="00D204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D204FB" w:rsidRPr="002C492C" w:rsidRDefault="00D204FB" w:rsidP="00D204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DF2a(i): ACK-DF1a(i)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 xml:space="preserve">1) Confirmation and will show the home page </w:t>
            </w:r>
            <w:r>
              <w:t xml:space="preserve">of DEAN </w:t>
            </w:r>
            <w:r w:rsidRPr="002C492C">
              <w:t xml:space="preserve">if details </w:t>
            </w:r>
            <w:r>
              <w:t xml:space="preserve">  </w:t>
            </w:r>
            <w:r w:rsidRPr="002C492C">
              <w:t xml:space="preserve">given in </w:t>
            </w:r>
            <w:proofErr w:type="gramStart"/>
            <w:r w:rsidRPr="002C492C">
              <w:t>DF1a</w:t>
            </w:r>
            <w:r>
              <w:t>(</w:t>
            </w:r>
            <w:proofErr w:type="gramEnd"/>
            <w:r>
              <w:t>i)</w:t>
            </w:r>
            <w:r w:rsidRPr="002C492C">
              <w:t xml:space="preserve"> </w:t>
            </w:r>
            <w:r>
              <w:t>are correct in accordance to DS1</w:t>
            </w:r>
            <w:r w:rsidRPr="002C492C">
              <w:t>.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D204FB" w:rsidRPr="002C492C" w:rsidRDefault="00D204FB" w:rsidP="00D204F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DF7a(i): Username, Password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D204FB" w:rsidRPr="002C492C" w:rsidRDefault="00D204FB" w:rsidP="00D204F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D204FB" w:rsidRPr="002C492C" w:rsidRDefault="00D204FB" w:rsidP="00D204F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DF8a(i): ACK-DF7a(i)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 xml:space="preserve">1) Confirmation and will show the home page </w:t>
            </w:r>
            <w:r>
              <w:t xml:space="preserve">of PROFESSOR </w:t>
            </w:r>
            <w:r w:rsidRPr="002C492C">
              <w:t xml:space="preserve">if details </w:t>
            </w:r>
            <w:r>
              <w:t xml:space="preserve">  </w:t>
            </w:r>
            <w:r w:rsidRPr="002C492C">
              <w:t xml:space="preserve">given in </w:t>
            </w:r>
            <w:proofErr w:type="gramStart"/>
            <w:r w:rsidRPr="002C492C">
              <w:t>DF</w:t>
            </w:r>
            <w:r>
              <w:t>7</w:t>
            </w:r>
            <w:r w:rsidRPr="002C492C">
              <w:t>a</w:t>
            </w:r>
            <w:r>
              <w:t>(</w:t>
            </w:r>
            <w:proofErr w:type="gramEnd"/>
            <w:r>
              <w:t>i)</w:t>
            </w:r>
            <w:r w:rsidRPr="002C492C">
              <w:t xml:space="preserve"> are correct in accordance to DS</w:t>
            </w:r>
            <w:r>
              <w:t>1</w:t>
            </w:r>
            <w:r w:rsidRPr="002C492C">
              <w:t>.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DF5a(i): Username, Password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Username</w:t>
            </w:r>
          </w:p>
          <w:p w:rsidR="00D204FB" w:rsidRPr="002C492C" w:rsidRDefault="00D204FB" w:rsidP="00D204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92C">
              <w:t>Password</w:t>
            </w:r>
          </w:p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AC10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DF6a(i): ACK-DF5a(i)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1) </w:t>
            </w:r>
            <w:r w:rsidRPr="002C492C">
              <w:t xml:space="preserve">Confirmation and will show the home page </w:t>
            </w:r>
            <w:r>
              <w:t xml:space="preserve">of STUDENT </w:t>
            </w:r>
            <w:r w:rsidRPr="002C492C">
              <w:t xml:space="preserve">if details </w:t>
            </w:r>
            <w:r>
              <w:t xml:space="preserve">  </w:t>
            </w:r>
            <w:r w:rsidRPr="002C492C">
              <w:t xml:space="preserve">given in </w:t>
            </w:r>
            <w:proofErr w:type="gramStart"/>
            <w:r w:rsidRPr="002C492C">
              <w:t>DF</w:t>
            </w:r>
            <w:r>
              <w:t>5</w:t>
            </w:r>
            <w:r w:rsidRPr="002C492C">
              <w:t>a</w:t>
            </w:r>
            <w:r>
              <w:t>(</w:t>
            </w:r>
            <w:proofErr w:type="gramEnd"/>
            <w:r>
              <w:t>i)</w:t>
            </w:r>
            <w:r w:rsidRPr="002C492C">
              <w:t xml:space="preserve"> </w:t>
            </w:r>
            <w:r>
              <w:t>are correct in accordance to DS1</w:t>
            </w:r>
            <w:r w:rsidRPr="002C492C">
              <w:t>.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492C">
              <w:t>2) Will show an error if details are wrong.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3) Physical Registration Status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DF1b(i): Available Courses, Adding new Courses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845">
              <w:t>1. Course Code</w:t>
            </w:r>
          </w:p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845">
              <w:t>2.</w:t>
            </w:r>
            <w:r>
              <w:t xml:space="preserve"> </w:t>
            </w:r>
            <w:r w:rsidRPr="006D7845">
              <w:t>Name(Course Name)</w:t>
            </w:r>
          </w:p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845">
              <w:t>3. Professor ID</w:t>
            </w:r>
          </w:p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6D7845">
              <w:t>.</w:t>
            </w:r>
            <w:r>
              <w:t xml:space="preserve"> </w:t>
            </w:r>
            <w:r w:rsidRPr="006D7845">
              <w:t>Credits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6D7845">
              <w:t>. Elective/Compulsory</w:t>
            </w:r>
          </w:p>
          <w:p w:rsidR="00AC100D" w:rsidRPr="006D7845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lastRenderedPageBreak/>
              <w:t>DF2b(i): ACK-DF2b(i)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Pr="006D784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</w:t>
            </w:r>
            <w:r w:rsidRPr="006D7845">
              <w:t xml:space="preserve"> </w:t>
            </w:r>
          </w:p>
          <w:p w:rsidR="00D204FB" w:rsidRPr="002166FA" w:rsidRDefault="00D204FB" w:rsidP="00D204FB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DF7b(i): Pre-requisites, Course structure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No. of seats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Pre-requisites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Description</w:t>
            </w:r>
          </w:p>
          <w:p w:rsidR="00AC100D" w:rsidRPr="004D43F2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DF8b(i): ACK-DF7b(i)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</w:t>
            </w:r>
            <w:r w:rsidRPr="006D7845">
              <w:t xml:space="preserve"> </w:t>
            </w:r>
          </w:p>
          <w:p w:rsidR="00AC100D" w:rsidRPr="00792A2A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DF5b(i): Preferences, Registration Type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Course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6D7845">
              <w:t>Type(Special/Overload/Normal)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Preference</w:t>
            </w:r>
          </w:p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DF6b(i): ACK-5b(i)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 for registration complete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r w:rsidRPr="002C492C">
              <w:rPr>
                <w:b w:val="0"/>
              </w:rPr>
              <w:t>DF5b(ii): Swapping Details</w:t>
            </w:r>
          </w:p>
        </w:tc>
        <w:tc>
          <w:tcPr>
            <w:tcW w:w="5652" w:type="dxa"/>
          </w:tcPr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Student ID_1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Student ID_2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3.</w:t>
            </w:r>
            <w:r>
              <w:t xml:space="preserve"> </w:t>
            </w:r>
            <w:r w:rsidRPr="00D267E1">
              <w:t xml:space="preserve">Course ID_1 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4. Cour</w:t>
            </w:r>
            <w:r>
              <w:t>se ID_2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2C492C" w:rsidRDefault="00D204FB" w:rsidP="00D204FB">
            <w:pPr>
              <w:rPr>
                <w:b w:val="0"/>
              </w:rPr>
            </w:pPr>
            <w:proofErr w:type="gramStart"/>
            <w:r w:rsidRPr="002C492C">
              <w:rPr>
                <w:b w:val="0"/>
              </w:rPr>
              <w:t>DF6b(</w:t>
            </w:r>
            <w:proofErr w:type="gramEnd"/>
            <w:r w:rsidRPr="002C492C">
              <w:rPr>
                <w:b w:val="0"/>
              </w:rPr>
              <w:t>ii): Whether swap successful or not.</w:t>
            </w:r>
          </w:p>
          <w:p w:rsidR="00D204FB" w:rsidRPr="002C492C" w:rsidRDefault="00D204FB" w:rsidP="00D204FB">
            <w:pPr>
              <w:rPr>
                <w:b w:val="0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 for request send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DF15a&amp;b: Swapping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Student ID_1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Student ID_2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3.</w:t>
            </w:r>
            <w:r>
              <w:t xml:space="preserve"> </w:t>
            </w:r>
            <w:r w:rsidRPr="00D267E1">
              <w:t xml:space="preserve">Course ID_1 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4. Cour</w:t>
            </w:r>
            <w:r>
              <w:t>se ID_2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DF13a(i) &amp; 13b(i): Registration Type, Courses Chosen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Course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r w:rsidRPr="006D7845">
              <w:t>Type(Special/Overload/Normal)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Preference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DF10a(i) &amp; b(i): Course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1. Course Code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2.Name(Course Name)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3. Professor ID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4.No. of students allowed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5.Credits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6. Pre-requisites</w:t>
            </w:r>
          </w:p>
          <w:p w:rsidR="00D204FB" w:rsidRPr="00D267E1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lastRenderedPageBreak/>
              <w:t>7. Elective/Compulsory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67E1">
              <w:t>8. Description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lastRenderedPageBreak/>
              <w:t>DF17a: Student Registration Details (Normal Registration)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Course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r w:rsidRPr="006D7845">
              <w:t>Type(Special/Overload/Normal)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Preference</w:t>
            </w:r>
          </w:p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 xml:space="preserve">DF17b: ACK-DF17a 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Completion Message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DF16a: Updated Student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Course ID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r w:rsidRPr="006D7845">
              <w:t>Type(Special/Overload/Normal)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Preference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DF16b: Currently Registered Students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Course ID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DF13a(ii) &amp; b(ii): Registration Type, Courses Chosen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2A39D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39D5">
              <w:t>1.Student ID</w:t>
            </w:r>
          </w:p>
          <w:p w:rsidR="00D204FB" w:rsidRPr="002A39D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39D5">
              <w:t>2.Application Content</w:t>
            </w:r>
          </w:p>
          <w:p w:rsidR="00D204FB" w:rsidRPr="002A39D5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39D5">
              <w:t>3.Status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39D5">
              <w:t>4.Type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DF11a(i): Student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1.Student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2.Course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3.Semester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DF11b(i): ACK-11a(i)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Completion Message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DF5b(ii): Preferences, Registration type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6D784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6D7845">
              <w:t>Students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Course ID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r w:rsidRPr="006D7845">
              <w:t>Type(Special/Overload/Normal)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Preference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DF6b(ii): ACK-5b(i)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 for add/drop complete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DF1b(ii): Application Status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1.Student ID</w:t>
            </w:r>
          </w:p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2.Application Content</w:t>
            </w:r>
          </w:p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3.Status</w:t>
            </w:r>
          </w:p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4.Type</w:t>
            </w: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lastRenderedPageBreak/>
              <w:t>DF2b(ii): ACK-DF1b(ii)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Error Message OR</w:t>
            </w:r>
          </w:p>
          <w:p w:rsidR="00D204FB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Confirmation Message</w:t>
            </w:r>
          </w:p>
          <w:p w:rsidR="00AC100D" w:rsidRPr="002C492C" w:rsidRDefault="00AC100D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204FB" w:rsidRPr="002C492C" w:rsidTr="00D20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  <w:r w:rsidRPr="00945CBF">
              <w:rPr>
                <w:b w:val="0"/>
                <w:color w:val="000000" w:themeColor="text1"/>
              </w:rPr>
              <w:t>DF12a(i) &amp; b(i): Application Details</w:t>
            </w:r>
          </w:p>
          <w:p w:rsidR="00D204FB" w:rsidRPr="00945CBF" w:rsidRDefault="00D204FB" w:rsidP="00D204FB">
            <w:pPr>
              <w:rPr>
                <w:b w:val="0"/>
                <w:color w:val="000000" w:themeColor="text1"/>
              </w:rPr>
            </w:pPr>
          </w:p>
        </w:tc>
        <w:tc>
          <w:tcPr>
            <w:tcW w:w="5652" w:type="dxa"/>
          </w:tcPr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1.Student ID</w:t>
            </w:r>
          </w:p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2.Application Content</w:t>
            </w:r>
          </w:p>
          <w:p w:rsidR="00D204FB" w:rsidRPr="002A39D5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3.Status</w:t>
            </w:r>
          </w:p>
          <w:p w:rsidR="00D204FB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9D5">
              <w:t>4.Type</w:t>
            </w:r>
          </w:p>
          <w:p w:rsidR="00AC100D" w:rsidRPr="002C492C" w:rsidRDefault="00AC100D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:rsidR="00D204FB" w:rsidRPr="002C492C" w:rsidRDefault="00D204FB" w:rsidP="00D2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E61" w:rsidRDefault="00E66E61" w:rsidP="00E66E61">
      <w:r w:rsidRPr="00E66E61">
        <w:t xml:space="preserve"> </w:t>
      </w:r>
      <w:bookmarkStart w:id="0" w:name="_GoBack"/>
      <w:bookmarkEnd w:id="0"/>
    </w:p>
    <w:p w:rsidR="00E66E61" w:rsidRDefault="00D204FB" w:rsidP="00E66E61">
      <w:r>
        <w:rPr>
          <w:noProof/>
          <w:lang w:val="en-IN" w:eastAsia="en-IN"/>
        </w:rPr>
        <w:drawing>
          <wp:anchor distT="0" distB="0" distL="114300" distR="114300" simplePos="0" relativeHeight="251674112" behindDoc="1" locked="0" layoutInCell="1" allowOverlap="1" wp14:anchorId="5D57979B" wp14:editId="046005EE">
            <wp:simplePos x="0" y="0"/>
            <wp:positionH relativeFrom="column">
              <wp:posOffset>-1143000</wp:posOffset>
            </wp:positionH>
            <wp:positionV relativeFrom="paragraph">
              <wp:posOffset>137160</wp:posOffset>
            </wp:positionV>
            <wp:extent cx="7772400" cy="1616075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E61" w:rsidRDefault="00E66E61" w:rsidP="00E66E61">
      <w:pPr>
        <w:rPr>
          <w:b/>
          <w:u w:val="single"/>
        </w:rPr>
      </w:pPr>
    </w:p>
    <w:p w:rsidR="00C520CA" w:rsidRDefault="00C520CA" w:rsidP="00C520CA"/>
    <w:sectPr w:rsidR="00C520CA" w:rsidSect="00C520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70B"/>
    <w:multiLevelType w:val="hybridMultilevel"/>
    <w:tmpl w:val="AB14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47AC7"/>
    <w:multiLevelType w:val="hybridMultilevel"/>
    <w:tmpl w:val="91E2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253C3"/>
    <w:multiLevelType w:val="hybridMultilevel"/>
    <w:tmpl w:val="2CC2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F0F2A"/>
    <w:multiLevelType w:val="hybridMultilevel"/>
    <w:tmpl w:val="290C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95036"/>
    <w:multiLevelType w:val="hybridMultilevel"/>
    <w:tmpl w:val="C49C27C2"/>
    <w:lvl w:ilvl="0" w:tplc="BDE23B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3315E4"/>
    <w:multiLevelType w:val="hybridMultilevel"/>
    <w:tmpl w:val="57723A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D32C70"/>
    <w:multiLevelType w:val="hybridMultilevel"/>
    <w:tmpl w:val="6D7C99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3805EC"/>
    <w:multiLevelType w:val="hybridMultilevel"/>
    <w:tmpl w:val="131A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34C92"/>
    <w:multiLevelType w:val="hybridMultilevel"/>
    <w:tmpl w:val="AD74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E2"/>
    <w:rsid w:val="0002622F"/>
    <w:rsid w:val="000327F4"/>
    <w:rsid w:val="000336E2"/>
    <w:rsid w:val="001F3900"/>
    <w:rsid w:val="0029433A"/>
    <w:rsid w:val="00316196"/>
    <w:rsid w:val="004548F9"/>
    <w:rsid w:val="00562F07"/>
    <w:rsid w:val="005D6A47"/>
    <w:rsid w:val="00691FC4"/>
    <w:rsid w:val="00945CBF"/>
    <w:rsid w:val="00AC100D"/>
    <w:rsid w:val="00AC3A71"/>
    <w:rsid w:val="00BD7B96"/>
    <w:rsid w:val="00C520CA"/>
    <w:rsid w:val="00C772D1"/>
    <w:rsid w:val="00CA19CA"/>
    <w:rsid w:val="00D204FB"/>
    <w:rsid w:val="00E66E61"/>
    <w:rsid w:val="00F5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E66E6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66E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rsid w:val="00E66E6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204FB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202C9B"/>
    <w:pPr>
      <w:keepNext/>
      <w:widowControl w:val="0"/>
      <w:jc w:val="center"/>
      <w:outlineLvl w:val="3"/>
    </w:pPr>
    <w:rPr>
      <w:b/>
      <w:color w:val="800000"/>
      <w:kern w:val="28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rsid w:val="00202C9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TableInput">
    <w:name w:val="Table Input"/>
    <w:basedOn w:val="Normal"/>
    <w:rsid w:val="00202C9B"/>
    <w:pPr>
      <w:spacing w:after="120" w:line="240" w:lineRule="exact"/>
      <w:jc w:val="center"/>
    </w:pPr>
    <w:rPr>
      <w:rFonts w:ascii="Times" w:hAnsi="Times"/>
      <w:b/>
      <w:noProof/>
      <w:color w:val="333333"/>
      <w:sz w:val="20"/>
      <w:szCs w:val="20"/>
    </w:rPr>
  </w:style>
  <w:style w:type="paragraph" w:customStyle="1" w:styleId="Boxes10">
    <w:name w:val="Boxes10"/>
    <w:basedOn w:val="Normal"/>
    <w:rsid w:val="00202C9B"/>
    <w:pPr>
      <w:spacing w:before="360" w:after="120"/>
      <w:jc w:val="center"/>
    </w:pPr>
    <w:rPr>
      <w:b/>
      <w:noProof/>
      <w:sz w:val="72"/>
      <w:szCs w:val="20"/>
    </w:rPr>
  </w:style>
  <w:style w:type="paragraph" w:customStyle="1" w:styleId="ImagePlaceHolder">
    <w:name w:val="Image Place Holder"/>
    <w:basedOn w:val="Normal"/>
    <w:rsid w:val="00C520CA"/>
    <w:pPr>
      <w:jc w:val="center"/>
    </w:pPr>
    <w:rPr>
      <w:rFonts w:ascii="Arial" w:hAnsi="Arial"/>
      <w:color w:val="333333"/>
      <w:sz w:val="22"/>
    </w:rPr>
  </w:style>
  <w:style w:type="paragraph" w:customStyle="1" w:styleId="Subhead">
    <w:name w:val="Subhead"/>
    <w:basedOn w:val="BasicParagraph"/>
    <w:rsid w:val="00202C9B"/>
    <w:pPr>
      <w:spacing w:before="320" w:after="160" w:line="240" w:lineRule="atLeast"/>
      <w:jc w:val="center"/>
    </w:pPr>
    <w:rPr>
      <w:rFonts w:ascii="Times-Bold" w:hAnsi="Times-Bold"/>
      <w:b/>
      <w:color w:val="9C7D0D"/>
      <w:sz w:val="32"/>
      <w:szCs w:val="32"/>
    </w:rPr>
  </w:style>
  <w:style w:type="paragraph" w:customStyle="1" w:styleId="MONTHDAYYEAR01">
    <w:name w:val="MONTH DAY YEAR 01"/>
    <w:basedOn w:val="Normal"/>
    <w:link w:val="MONTHDAYYEAR01Char"/>
    <w:qFormat/>
    <w:rsid w:val="00C520C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hAnsi="Arial"/>
      <w:b/>
      <w:color w:val="0B0B0C"/>
      <w:sz w:val="20"/>
      <w:szCs w:val="20"/>
    </w:rPr>
  </w:style>
  <w:style w:type="paragraph" w:customStyle="1" w:styleId="PROPOSALTITLE">
    <w:name w:val="PROPOSAL TITLE"/>
    <w:basedOn w:val="Normal"/>
    <w:link w:val="PROPOSALTITLE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b/>
      <w:color w:val="F68026"/>
      <w:sz w:val="40"/>
      <w:szCs w:val="40"/>
    </w:rPr>
  </w:style>
  <w:style w:type="character" w:customStyle="1" w:styleId="MONTHDAYYEAR01Char">
    <w:name w:val="MONTH DAY YEAR 01 Char"/>
    <w:link w:val="MONTHDAYYEAR01"/>
    <w:rsid w:val="00C520CA"/>
    <w:rPr>
      <w:rFonts w:ascii="Arial" w:hAnsi="Arial"/>
      <w:b/>
      <w:color w:val="0B0B0C"/>
    </w:rPr>
  </w:style>
  <w:style w:type="paragraph" w:customStyle="1" w:styleId="APROPOSALTOCLIENT">
    <w:name w:val="A PROPOSAL TO: CLIENT"/>
    <w:basedOn w:val="Normal"/>
    <w:link w:val="APROPOSALTOCLIENTChar"/>
    <w:qFormat/>
    <w:rsid w:val="00C520C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B0B0C"/>
      <w:sz w:val="28"/>
      <w:szCs w:val="28"/>
    </w:rPr>
  </w:style>
  <w:style w:type="character" w:customStyle="1" w:styleId="PROPOSALTITLEChar">
    <w:name w:val="PROPOSAL TITLE Char"/>
    <w:link w:val="PROPOSALTITLE"/>
    <w:rsid w:val="00C520CA"/>
    <w:rPr>
      <w:rFonts w:ascii="Arial" w:hAnsi="Arial"/>
      <w:b/>
      <w:color w:val="F68026"/>
      <w:sz w:val="40"/>
      <w:szCs w:val="40"/>
    </w:rPr>
  </w:style>
  <w:style w:type="paragraph" w:customStyle="1" w:styleId="PLACELOGO">
    <w:name w:val="PLACE LOGO"/>
    <w:basedOn w:val="Normal"/>
    <w:link w:val="PLACELOGO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b/>
      <w:color w:val="0B0B0C"/>
      <w:sz w:val="20"/>
      <w:szCs w:val="22"/>
    </w:rPr>
  </w:style>
  <w:style w:type="character" w:customStyle="1" w:styleId="APROPOSALTOCLIENTChar">
    <w:name w:val="A PROPOSAL TO: CLIENT Char"/>
    <w:link w:val="APROPOSALTOCLIENT"/>
    <w:rsid w:val="00C520CA"/>
    <w:rPr>
      <w:rFonts w:ascii="Arial" w:hAnsi="Arial"/>
      <w:color w:val="0B0B0C"/>
      <w:sz w:val="28"/>
      <w:szCs w:val="28"/>
    </w:rPr>
  </w:style>
  <w:style w:type="paragraph" w:customStyle="1" w:styleId="INSERTHEADLINEHERE01">
    <w:name w:val="INSERT HEADLINE HERE 01"/>
    <w:basedOn w:val="Heading4"/>
    <w:link w:val="INSERTHEADLINEHERE01Char"/>
    <w:qFormat/>
    <w:rsid w:val="00C520CA"/>
    <w:pPr>
      <w:spacing w:after="240"/>
      <w:jc w:val="left"/>
    </w:pPr>
    <w:rPr>
      <w:rFonts w:ascii="Arial" w:hAnsi="Arial"/>
      <w:smallCaps/>
      <w:color w:val="F58026"/>
      <w:sz w:val="40"/>
    </w:rPr>
  </w:style>
  <w:style w:type="character" w:customStyle="1" w:styleId="PLACELOGOChar">
    <w:name w:val="PLACE LOGO Char"/>
    <w:link w:val="PLACELOGO"/>
    <w:rsid w:val="00C520CA"/>
    <w:rPr>
      <w:rFonts w:ascii="Arial" w:hAnsi="Arial"/>
      <w:b/>
      <w:color w:val="0B0B0C"/>
      <w:szCs w:val="22"/>
    </w:rPr>
  </w:style>
  <w:style w:type="paragraph" w:customStyle="1" w:styleId="SUBHEAD01">
    <w:name w:val="SUBHEAD 01"/>
    <w:basedOn w:val="Normal"/>
    <w:link w:val="SUBHEAD01Char"/>
    <w:qFormat/>
    <w:rsid w:val="00C520CA"/>
    <w:pPr>
      <w:widowControl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/>
      <w:b/>
      <w:caps/>
      <w:color w:val="0B0B0C"/>
    </w:rPr>
  </w:style>
  <w:style w:type="character" w:customStyle="1" w:styleId="Heading4Char">
    <w:name w:val="Heading 4 Char"/>
    <w:link w:val="Heading4"/>
    <w:rsid w:val="00C520CA"/>
    <w:rPr>
      <w:b/>
      <w:color w:val="800000"/>
      <w:kern w:val="28"/>
      <w:sz w:val="24"/>
      <w:lang w:val="en"/>
    </w:rPr>
  </w:style>
  <w:style w:type="character" w:customStyle="1" w:styleId="INSERTHEADLINEHERE01Char">
    <w:name w:val="INSERT HEADLINE HERE 01 Char"/>
    <w:basedOn w:val="Heading4Char"/>
    <w:link w:val="INSERTHEADLINEHERE01"/>
    <w:rsid w:val="00C520CA"/>
    <w:rPr>
      <w:b/>
      <w:color w:val="800000"/>
      <w:kern w:val="28"/>
      <w:sz w:val="24"/>
      <w:lang w:val="en"/>
    </w:rPr>
  </w:style>
  <w:style w:type="paragraph" w:customStyle="1" w:styleId="BodyText01">
    <w:name w:val="Body Text 01"/>
    <w:basedOn w:val="BasicParagraph"/>
    <w:link w:val="BodyText01Char"/>
    <w:qFormat/>
    <w:rsid w:val="00C520CA"/>
    <w:pPr>
      <w:spacing w:line="240" w:lineRule="atLeast"/>
      <w:jc w:val="both"/>
    </w:pPr>
    <w:rPr>
      <w:rFonts w:ascii="Arial" w:hAnsi="Arial"/>
      <w:color w:val="0B0B0C"/>
      <w:position w:val="-16"/>
      <w:sz w:val="20"/>
      <w:szCs w:val="20"/>
    </w:rPr>
  </w:style>
  <w:style w:type="character" w:customStyle="1" w:styleId="SUBHEAD01Char">
    <w:name w:val="SUBHEAD 01 Char"/>
    <w:link w:val="SUBHEAD01"/>
    <w:rsid w:val="00C520CA"/>
    <w:rPr>
      <w:rFonts w:ascii="Arial" w:hAnsi="Arial"/>
      <w:b/>
      <w:caps/>
      <w:color w:val="0B0B0C"/>
      <w:sz w:val="24"/>
      <w:szCs w:val="24"/>
    </w:rPr>
  </w:style>
  <w:style w:type="paragraph" w:customStyle="1" w:styleId="Address01">
    <w:name w:val="Address 01"/>
    <w:basedOn w:val="Normal"/>
    <w:link w:val="Address01Char"/>
    <w:qFormat/>
    <w:rsid w:val="00C520CA"/>
    <w:pPr>
      <w:widowControl w:val="0"/>
      <w:autoSpaceDE w:val="0"/>
      <w:autoSpaceDN w:val="0"/>
      <w:adjustRightInd w:val="0"/>
      <w:spacing w:line="288" w:lineRule="auto"/>
      <w:jc w:val="center"/>
      <w:textAlignment w:val="center"/>
    </w:pPr>
    <w:rPr>
      <w:rFonts w:ascii="Arial" w:hAnsi="Arial"/>
      <w:color w:val="0B0B0C"/>
      <w:sz w:val="20"/>
      <w:szCs w:val="20"/>
    </w:rPr>
  </w:style>
  <w:style w:type="character" w:customStyle="1" w:styleId="BasicParagraphChar">
    <w:name w:val="[Basic Paragraph] Char"/>
    <w:link w:val="BasicParagraph"/>
    <w:rsid w:val="00C520CA"/>
    <w:rPr>
      <w:rFonts w:ascii="Times-Roman" w:hAnsi="Times-Roman"/>
      <w:color w:val="000000"/>
      <w:sz w:val="24"/>
      <w:szCs w:val="24"/>
    </w:rPr>
  </w:style>
  <w:style w:type="character" w:customStyle="1" w:styleId="BodyText01Char">
    <w:name w:val="Body Text 01 Char"/>
    <w:basedOn w:val="BasicParagraphChar"/>
    <w:link w:val="BodyText01"/>
    <w:rsid w:val="00C520CA"/>
    <w:rPr>
      <w:rFonts w:ascii="Times-Roman" w:hAnsi="Times-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6E2"/>
    <w:rPr>
      <w:rFonts w:ascii="Tahoma" w:hAnsi="Tahoma" w:cs="Tahoma"/>
      <w:sz w:val="16"/>
      <w:szCs w:val="16"/>
    </w:rPr>
  </w:style>
  <w:style w:type="character" w:customStyle="1" w:styleId="Address01Char">
    <w:name w:val="Address 01 Char"/>
    <w:link w:val="Address01"/>
    <w:rsid w:val="00C520CA"/>
    <w:rPr>
      <w:rFonts w:ascii="Arial" w:hAnsi="Arial"/>
      <w:color w:val="0B0B0C"/>
    </w:rPr>
  </w:style>
  <w:style w:type="character" w:customStyle="1" w:styleId="BalloonTextChar">
    <w:name w:val="Balloon Text Char"/>
    <w:link w:val="BalloonText"/>
    <w:uiPriority w:val="99"/>
    <w:semiHidden/>
    <w:rsid w:val="000336E2"/>
    <w:rPr>
      <w:rFonts w:ascii="Tahoma" w:hAnsi="Tahoma" w:cs="Tahoma"/>
      <w:sz w:val="16"/>
      <w:szCs w:val="16"/>
      <w:lang w:val="en-US" w:eastAsia="en-US"/>
    </w:rPr>
  </w:style>
  <w:style w:type="table" w:styleId="LightGrid-Accent5">
    <w:name w:val="Light Grid Accent 5"/>
    <w:basedOn w:val="TableNormal"/>
    <w:uiPriority w:val="62"/>
    <w:rsid w:val="00E66E6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66E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rsid w:val="00E66E6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D204FB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ul\Downloads\TS01037832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TS010378325.dot</Template>
  <TotalTime>186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Jain</dc:creator>
  <cp:lastModifiedBy>Anshul Jain</cp:lastModifiedBy>
  <cp:revision>8</cp:revision>
  <cp:lastPrinted>2012-02-23T17:42:00Z</cp:lastPrinted>
  <dcterms:created xsi:type="dcterms:W3CDTF">2012-02-23T14:36:00Z</dcterms:created>
  <dcterms:modified xsi:type="dcterms:W3CDTF">2012-02-23T17:42:00Z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TC103783259990</vt:lpwstr>
  </property>
</Properties>
</file>